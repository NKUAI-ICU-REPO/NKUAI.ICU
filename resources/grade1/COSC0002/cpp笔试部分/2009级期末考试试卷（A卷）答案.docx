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jc w:val="center"/>
        <w:rPr>
          <w:b/>
          <w:sz w:val="28"/>
          <w:szCs w:val="28"/>
        </w:rPr>
      </w:pPr>
      <w:r w:rsidRPr="00376DC9">
        <w:rPr>
          <w:rFonts w:hint="eastAsia"/>
          <w:b/>
          <w:sz w:val="28"/>
          <w:szCs w:val="28"/>
        </w:rPr>
        <w:t>信息技术科学学院</w:t>
      </w:r>
      <w:r>
        <w:rPr>
          <w:rFonts w:hint="eastAsia"/>
          <w:b/>
          <w:sz w:val="28"/>
          <w:szCs w:val="28"/>
        </w:rPr>
        <w:t>本科生</w:t>
      </w:r>
      <w:r>
        <w:rPr>
          <w:b/>
          <w:sz w:val="28"/>
          <w:szCs w:val="28"/>
        </w:rPr>
        <w:t>2009—2010</w:t>
      </w:r>
      <w:r>
        <w:rPr>
          <w:rFonts w:hint="eastAsia"/>
          <w:b/>
          <w:sz w:val="28"/>
          <w:szCs w:val="28"/>
        </w:rPr>
        <w:t>学年第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学期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Pr="00376DC9">
        <w:rPr>
          <w:rFonts w:hint="eastAsia"/>
          <w:b/>
          <w:sz w:val="28"/>
          <w:szCs w:val="28"/>
        </w:rPr>
        <w:t>高级语言程序设计</w:t>
      </w:r>
      <w:r>
        <w:rPr>
          <w:rFonts w:hint="eastAsia"/>
          <w:b/>
          <w:sz w:val="28"/>
          <w:szCs w:val="28"/>
        </w:rPr>
        <w:t>》</w:t>
      </w:r>
      <w:r w:rsidRPr="00376DC9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期末考试试卷（</w:t>
      </w: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卷）参考答案及点评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8"/>
          <w:szCs w:val="28"/>
        </w:rPr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rPr>
          <w:b/>
          <w:sz w:val="28"/>
          <w:szCs w:val="28"/>
        </w:rPr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一、程序改错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n=20;//</w:t>
      </w:r>
      <w:r>
        <w:rPr>
          <w:rFonts w:hint="eastAsia"/>
        </w:rPr>
        <w:t>常量赋值，删除该语句并在</w:t>
      </w:r>
      <w:r>
        <w:t>const</w:t>
      </w:r>
      <w:r>
        <w:rPr>
          <w:rFonts w:hint="eastAsia"/>
        </w:rPr>
        <w:t>处修改为</w:t>
      </w:r>
      <w:r>
        <w:t>const int n =20;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for ( int i=0;i&lt;=n;i++)//</w:t>
      </w:r>
      <w:r>
        <w:rPr>
          <w:rFonts w:hint="eastAsia"/>
        </w:rPr>
        <w:t>应该为</w:t>
      </w:r>
      <w:r>
        <w:t>i&lt;n</w:t>
      </w:r>
      <w:r>
        <w:rPr>
          <w:rFonts w:hint="eastAsia"/>
        </w:rPr>
        <w:t>，否则导致数组溢出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while(i&lt;n)//i</w:t>
      </w:r>
      <w:r>
        <w:rPr>
          <w:rFonts w:hint="eastAsia"/>
        </w:rPr>
        <w:t>的初值不为</w:t>
      </w:r>
      <w:r>
        <w:t>0</w:t>
      </w:r>
      <w:r>
        <w:rPr>
          <w:rFonts w:hint="eastAsia"/>
        </w:rPr>
        <w:t>，导致访问数组错误，应增加一句</w:t>
      </w:r>
      <w:r>
        <w:t>i=0;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二、选择题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A. </w:t>
      </w:r>
      <w:r>
        <w:rPr>
          <w:rFonts w:hint="eastAsia"/>
        </w:rPr>
        <w:t>考察字面常量中八进制数的表示方式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D. </w:t>
      </w:r>
      <w:r>
        <w:rPr>
          <w:rFonts w:hint="eastAsia"/>
        </w:rPr>
        <w:t>考察短路表达式。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B. </w:t>
      </w:r>
      <w:r>
        <w:rPr>
          <w:rFonts w:hint="eastAsia"/>
        </w:rPr>
        <w:t>考察存储类型的种类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A. </w:t>
      </w:r>
      <w:r>
        <w:rPr>
          <w:rFonts w:hint="eastAsia"/>
        </w:rPr>
        <w:t>考察字符数组表示字符串时，字符数组的长度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D. </w:t>
      </w:r>
      <w:r>
        <w:rPr>
          <w:rFonts w:hint="eastAsia"/>
        </w:rPr>
        <w:t>考察数据类型的隐式转换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 xml:space="preserve">C. </w:t>
      </w:r>
      <w:r>
        <w:rPr>
          <w:rFonts w:hint="eastAsia"/>
        </w:rPr>
        <w:t>考察枚举类型的基本概念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 xml:space="preserve">D. </w:t>
      </w:r>
      <w:r>
        <w:rPr>
          <w:rFonts w:hint="eastAsia"/>
        </w:rPr>
        <w:t>考察生存期与作用域的基本概念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三、读程序写结果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）错</w:t>
      </w:r>
      <w:r>
        <w:t>1</w:t>
      </w:r>
      <w:r>
        <w:rPr>
          <w:rFonts w:hint="eastAsia"/>
        </w:rPr>
        <w:t>行扣一分，全错得</w:t>
      </w:r>
      <w:r>
        <w:t>0</w:t>
      </w:r>
      <w:r>
        <w:rPr>
          <w:rFonts w:hint="eastAsia"/>
        </w:rPr>
        <w:t>分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t>result=2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t>result=3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t>result=4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t>result=5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t>result=6</w:t>
      </w: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）每行结果</w:t>
      </w:r>
      <w:r>
        <w:t>2</w:t>
      </w:r>
      <w:r>
        <w:rPr>
          <w:rFonts w:hint="eastAsia"/>
        </w:rPr>
        <w:t>分，一行</w:t>
      </w:r>
      <w:r>
        <w:t>2</w:t>
      </w:r>
      <w:r>
        <w:rPr>
          <w:rFonts w:hint="eastAsia"/>
        </w:rPr>
        <w:t>个数正确得</w:t>
      </w:r>
      <w:r>
        <w:t>1</w:t>
      </w:r>
      <w:r>
        <w:rPr>
          <w:rFonts w:hint="eastAsia"/>
        </w:rPr>
        <w:t>分，</w:t>
      </w:r>
      <w:r>
        <w:t>1</w:t>
      </w:r>
      <w:r>
        <w:rPr>
          <w:rFonts w:hint="eastAsia"/>
        </w:rPr>
        <w:t>个数正确得</w:t>
      </w:r>
      <w:r>
        <w:t>0.5</w:t>
      </w:r>
      <w:r>
        <w:rPr>
          <w:rFonts w:hint="eastAsia"/>
        </w:rPr>
        <w:t>分</w:t>
      </w:r>
    </w:p>
    <w:p w:rsidR="002D3D70" w:rsidRDefault="002D3D70" w:rsidP="00635812">
      <w:pPr>
        <w:rPr>
          <w:lang w:val="fr-FR"/>
        </w:rPr>
      </w:pPr>
      <w:r>
        <w:rPr>
          <w:lang w:val="fr-FR"/>
        </w:rPr>
        <w:t>x=66,y=77,z=44</w:t>
      </w:r>
    </w:p>
    <w:p w:rsidR="002D3D70" w:rsidRDefault="002D3D70" w:rsidP="00635812">
      <w:pPr>
        <w:rPr>
          <w:lang w:val="fr-FR"/>
        </w:rPr>
      </w:pPr>
      <w:r>
        <w:rPr>
          <w:lang w:val="fr-FR"/>
        </w:rPr>
        <w:t>a=22,b=77,c=44</w:t>
      </w:r>
    </w:p>
    <w:p w:rsidR="002D3D70" w:rsidRDefault="002D3D70" w:rsidP="00635812">
      <w:pPr>
        <w:rPr>
          <w:lang w:val="fr-FR"/>
        </w:rPr>
      </w:pPr>
      <w:r>
        <w:rPr>
          <w:lang w:val="fr-FR"/>
        </w:rPr>
        <w:t>x=177,y=111,z=44</w:t>
      </w:r>
    </w:p>
    <w:p w:rsidR="002D3D70" w:rsidRPr="00AC4A2F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rPr>
          <w:lang w:val="fr-FR"/>
        </w:rPr>
      </w:pPr>
    </w:p>
    <w:p w:rsidR="002D3D70" w:rsidRPr="00AC4A2F" w:rsidRDefault="002D3D70" w:rsidP="006A5E3F">
      <w:pPr>
        <w:tabs>
          <w:tab w:val="left" w:pos="360"/>
          <w:tab w:val="left" w:pos="840"/>
          <w:tab w:val="left" w:pos="1440"/>
        </w:tabs>
        <w:spacing w:line="360" w:lineRule="exact"/>
        <w:rPr>
          <w:lang w:val="fr-FR"/>
        </w:rPr>
      </w:pPr>
      <w:r w:rsidRPr="00AC4A2F">
        <w:rPr>
          <w:rFonts w:hint="eastAsia"/>
          <w:lang w:val="fr-FR"/>
        </w:rPr>
        <w:t>（</w:t>
      </w:r>
      <w:r w:rsidRPr="00AC4A2F">
        <w:rPr>
          <w:lang w:val="fr-FR"/>
        </w:rPr>
        <w:t>3</w:t>
      </w:r>
      <w:r w:rsidRPr="00AC4A2F">
        <w:rPr>
          <w:rFonts w:hint="eastAsia"/>
          <w:lang w:val="fr-FR"/>
        </w:rPr>
        <w:t>）</w:t>
      </w:r>
      <w:r>
        <w:rPr>
          <w:rFonts w:hint="eastAsia"/>
        </w:rPr>
        <w:t>错</w:t>
      </w:r>
      <w:r>
        <w:t>1</w:t>
      </w:r>
      <w:r>
        <w:rPr>
          <w:rFonts w:hint="eastAsia"/>
        </w:rPr>
        <w:t>行扣</w:t>
      </w:r>
      <w:r w:rsidRPr="00AC4A2F">
        <w:rPr>
          <w:lang w:val="fr-FR"/>
        </w:rPr>
        <w:t>1</w:t>
      </w:r>
      <w:r>
        <w:rPr>
          <w:rFonts w:hint="eastAsia"/>
        </w:rPr>
        <w:t>分，全错得</w:t>
      </w:r>
      <w:r>
        <w:t>0</w:t>
      </w:r>
      <w:r>
        <w:rPr>
          <w:rFonts w:hint="eastAsia"/>
        </w:rPr>
        <w:t>分，一行不完全正确得</w:t>
      </w:r>
      <w:r>
        <w:t>0</w:t>
      </w:r>
      <w:r>
        <w:rPr>
          <w:rFonts w:hint="eastAsia"/>
        </w:rPr>
        <w:t>分</w:t>
      </w:r>
    </w:p>
    <w:p w:rsidR="002D3D70" w:rsidRPr="00AC4A2F" w:rsidRDefault="002D3D70" w:rsidP="006C6064">
      <w:pPr>
        <w:tabs>
          <w:tab w:val="left" w:pos="360"/>
          <w:tab w:val="left" w:pos="840"/>
          <w:tab w:val="left" w:pos="1440"/>
        </w:tabs>
        <w:spacing w:line="360" w:lineRule="exact"/>
        <w:ind w:firstLineChars="200" w:firstLine="31680"/>
        <w:rPr>
          <w:lang w:val="fr-FR"/>
        </w:rPr>
      </w:pPr>
      <w:r w:rsidRPr="00AC4A2F">
        <w:rPr>
          <w:lang w:val="fr-FR"/>
        </w:rPr>
        <w:t>A</w:t>
      </w:r>
    </w:p>
    <w:p w:rsidR="002D3D70" w:rsidRPr="00AC4A2F" w:rsidRDefault="002D3D70" w:rsidP="006C6064">
      <w:pPr>
        <w:tabs>
          <w:tab w:val="left" w:pos="360"/>
          <w:tab w:val="left" w:pos="840"/>
          <w:tab w:val="left" w:pos="1440"/>
        </w:tabs>
        <w:spacing w:line="360" w:lineRule="exact"/>
        <w:ind w:firstLineChars="150" w:firstLine="31680"/>
        <w:rPr>
          <w:lang w:val="fr-FR"/>
        </w:rPr>
      </w:pPr>
      <w:r w:rsidRPr="00AC4A2F">
        <w:rPr>
          <w:lang w:val="fr-FR"/>
        </w:rPr>
        <w:t>ABA</w:t>
      </w:r>
    </w:p>
    <w:p w:rsidR="002D3D70" w:rsidRPr="00AC4A2F" w:rsidRDefault="002D3D70" w:rsidP="006C6064">
      <w:pPr>
        <w:tabs>
          <w:tab w:val="left" w:pos="360"/>
          <w:tab w:val="left" w:pos="840"/>
          <w:tab w:val="left" w:pos="1440"/>
        </w:tabs>
        <w:spacing w:line="360" w:lineRule="exact"/>
        <w:ind w:firstLineChars="100" w:firstLine="31680"/>
        <w:rPr>
          <w:lang w:val="fr-FR"/>
        </w:rPr>
      </w:pPr>
      <w:r w:rsidRPr="00AC4A2F">
        <w:rPr>
          <w:lang w:val="fr-FR"/>
        </w:rPr>
        <w:t>ABCBA</w:t>
      </w:r>
    </w:p>
    <w:p w:rsidR="002D3D70" w:rsidRPr="00AC4A2F" w:rsidRDefault="002D3D70" w:rsidP="006C6064">
      <w:pPr>
        <w:tabs>
          <w:tab w:val="left" w:pos="360"/>
          <w:tab w:val="left" w:pos="840"/>
          <w:tab w:val="left" w:pos="1440"/>
        </w:tabs>
        <w:spacing w:line="360" w:lineRule="exact"/>
        <w:ind w:firstLineChars="50" w:firstLine="31680"/>
        <w:rPr>
          <w:lang w:val="fr-FR"/>
        </w:rPr>
      </w:pPr>
      <w:r w:rsidRPr="00AC4A2F">
        <w:rPr>
          <w:lang w:val="fr-FR"/>
        </w:rPr>
        <w:t>ABCDCBA</w:t>
      </w:r>
    </w:p>
    <w:p w:rsidR="002D3D70" w:rsidRPr="00AC4A2F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  <w:rPr>
          <w:lang w:val="fr-FR"/>
        </w:rPr>
      </w:pPr>
      <w:r w:rsidRPr="00AC4A2F">
        <w:rPr>
          <w:lang w:val="fr-FR"/>
        </w:rPr>
        <w:t>ABCDEDCBA</w:t>
      </w:r>
    </w:p>
    <w:p w:rsidR="002D3D70" w:rsidRPr="00AC4A2F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  <w:rPr>
          <w:lang w:val="fr-FR"/>
        </w:rPr>
      </w:pPr>
    </w:p>
    <w:p w:rsidR="002D3D70" w:rsidRPr="00AC4A2F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  <w:rPr>
          <w:lang w:val="fr-FR"/>
        </w:rPr>
      </w:pPr>
      <w:r w:rsidRPr="00AC4A2F">
        <w:rPr>
          <w:rFonts w:hint="eastAsia"/>
          <w:lang w:val="fr-FR"/>
        </w:rPr>
        <w:t>（</w:t>
      </w:r>
      <w:r w:rsidRPr="00AC4A2F">
        <w:rPr>
          <w:lang w:val="fr-FR"/>
        </w:rPr>
        <w:t>4</w:t>
      </w:r>
      <w:r w:rsidRPr="00AC4A2F">
        <w:rPr>
          <w:rFonts w:hint="eastAsia"/>
          <w:lang w:val="fr-FR"/>
        </w:rPr>
        <w:t>）</w:t>
      </w:r>
      <w:r>
        <w:rPr>
          <w:rFonts w:hint="eastAsia"/>
        </w:rPr>
        <w:t>错</w:t>
      </w:r>
      <w:r w:rsidRPr="00AC4A2F">
        <w:rPr>
          <w:lang w:val="fr-FR"/>
        </w:rPr>
        <w:t>1</w:t>
      </w:r>
      <w:r>
        <w:rPr>
          <w:rFonts w:hint="eastAsia"/>
        </w:rPr>
        <w:t>行扣</w:t>
      </w:r>
      <w:r>
        <w:rPr>
          <w:lang w:val="fr-FR"/>
        </w:rPr>
        <w:t>1.5</w:t>
      </w:r>
      <w:r>
        <w:rPr>
          <w:rFonts w:hint="eastAsia"/>
        </w:rPr>
        <w:t>分</w:t>
      </w:r>
      <w:r w:rsidRPr="00AC4A2F">
        <w:rPr>
          <w:rFonts w:hint="eastAsia"/>
          <w:lang w:val="fr-FR"/>
        </w:rPr>
        <w:t>，</w:t>
      </w:r>
      <w:r>
        <w:rPr>
          <w:rFonts w:hint="eastAsia"/>
        </w:rPr>
        <w:t>全错得</w:t>
      </w:r>
      <w:r w:rsidRPr="00AC4A2F">
        <w:rPr>
          <w:lang w:val="fr-FR"/>
        </w:rPr>
        <w:t>0</w:t>
      </w:r>
      <w:r>
        <w:rPr>
          <w:rFonts w:hint="eastAsia"/>
        </w:rPr>
        <w:t>分</w:t>
      </w:r>
      <w:r w:rsidRPr="00FF79FC">
        <w:rPr>
          <w:rFonts w:hint="eastAsia"/>
          <w:lang w:val="fr-FR"/>
        </w:rPr>
        <w:t>，</w:t>
      </w:r>
      <w:r>
        <w:rPr>
          <w:rFonts w:hint="eastAsia"/>
        </w:rPr>
        <w:t>一行不完全正确得</w:t>
      </w:r>
      <w:r w:rsidRPr="00FF79FC">
        <w:rPr>
          <w:lang w:val="fr-FR"/>
        </w:rPr>
        <w:t>0.5</w:t>
      </w:r>
      <w:r>
        <w:rPr>
          <w:rFonts w:hint="eastAsia"/>
        </w:rPr>
        <w:t>分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array[5]=15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array[8]=18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array[6]=16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array[7]=17, it is the result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）每行结果</w:t>
      </w:r>
      <w:r>
        <w:t>1</w:t>
      </w:r>
      <w:r>
        <w:rPr>
          <w:rFonts w:hint="eastAsia"/>
        </w:rPr>
        <w:t>分，一行不完全正确得</w:t>
      </w:r>
      <w:r>
        <w:t>0</w:t>
      </w:r>
      <w:r>
        <w:rPr>
          <w:rFonts w:hint="eastAsia"/>
        </w:rPr>
        <w:t>分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5=1*5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10=2*5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15=3*5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20=2*2*5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25=5*5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30=2*3*5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四、程序填空（所填内容不完全正确酌情给</w:t>
      </w:r>
      <w:r>
        <w:t>1</w:t>
      </w:r>
      <w:r>
        <w:rPr>
          <w:rFonts w:hint="eastAsia"/>
        </w:rPr>
        <w:t>分或</w:t>
      </w:r>
      <w:r>
        <w:t>0.5</w:t>
      </w:r>
      <w:r>
        <w:rPr>
          <w:rFonts w:hint="eastAsia"/>
        </w:rPr>
        <w:t>分，填写语句时，</w:t>
      </w:r>
      <w:r w:rsidRPr="00311A36">
        <w:rPr>
          <w:rFonts w:hint="eastAsia"/>
          <w:color w:val="FF0000"/>
        </w:rPr>
        <w:t>有无分号</w:t>
      </w:r>
      <w:r>
        <w:rPr>
          <w:rFonts w:hint="eastAsia"/>
        </w:rPr>
        <w:t>均不扣分）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1</w:t>
      </w:r>
      <w:r>
        <w:rPr>
          <w:rFonts w:hint="eastAsia"/>
        </w:rPr>
        <w:t>、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E13C0F">
        <w:t>ch&gt;='A'&amp;&amp;ch&lt;='Z'||ch&gt;='a' &amp;&amp; ch&lt;='z'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ch-=32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ch+=32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2</w:t>
      </w:r>
      <w:r>
        <w:rPr>
          <w:rFonts w:hint="eastAsia"/>
        </w:rPr>
        <w:t>、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num&gt;0 &amp;&amp; count&lt;index-1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num /10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return num%10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3</w:t>
      </w:r>
      <w:r>
        <w:rPr>
          <w:rFonts w:hint="eastAsia"/>
        </w:rPr>
        <w:t>、</w:t>
      </w:r>
    </w:p>
    <w:p w:rsidR="002D3D70" w:rsidRDefault="002D3D70" w:rsidP="00E13C0F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int i=0</w:t>
      </w:r>
    </w:p>
    <w:p w:rsidR="002D3D70" w:rsidRDefault="002D3D70" w:rsidP="00E13C0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i*i&lt;n</w:t>
      </w:r>
    </w:p>
    <w:p w:rsidR="002D3D70" w:rsidRDefault="002D3D70" w:rsidP="00E13C0F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i*i==n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4</w:t>
      </w:r>
      <w:r>
        <w:rPr>
          <w:rFonts w:hint="eastAsia"/>
        </w:rPr>
        <w:t>、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8D6E24">
        <w:t>str[i]!='\0'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D6E24">
        <w:t>j=i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8D6E24">
        <w:t>k+1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5</w:t>
      </w:r>
      <w:r>
        <w:rPr>
          <w:rFonts w:hint="eastAsia"/>
        </w:rPr>
        <w:t>、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F073DA">
        <w:t>b==1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EA44D1">
        <w:t>c+=(fun(b-1)+1)*2;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073DA">
        <w:t>return c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五、程序设计</w:t>
      </w:r>
    </w:p>
    <w:p w:rsidR="002D3D70" w:rsidRDefault="002D3D70" w:rsidP="0086726D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评分标准建议：</w:t>
      </w:r>
    </w:p>
    <w:p w:rsidR="002D3D70" w:rsidRDefault="002D3D70" w:rsidP="0086726D">
      <w:pPr>
        <w:tabs>
          <w:tab w:val="left" w:pos="360"/>
          <w:tab w:val="left" w:pos="840"/>
          <w:tab w:val="left" w:pos="1440"/>
        </w:tabs>
        <w:spacing w:line="360" w:lineRule="exact"/>
      </w:pPr>
      <w:r>
        <w:t>1</w:t>
      </w:r>
      <w:r>
        <w:rPr>
          <w:rFonts w:hint="eastAsia"/>
        </w:rPr>
        <w:t>、程序功能模块划分合理（</w:t>
      </w:r>
      <w:r>
        <w:t>2</w:t>
      </w:r>
      <w:r>
        <w:rPr>
          <w:rFonts w:hint="eastAsia"/>
        </w:rPr>
        <w:t>分）。函数的安排与使用</w:t>
      </w:r>
    </w:p>
    <w:p w:rsidR="002D3D70" w:rsidRDefault="002D3D70" w:rsidP="0086726D">
      <w:pPr>
        <w:tabs>
          <w:tab w:val="left" w:pos="360"/>
          <w:tab w:val="left" w:pos="840"/>
          <w:tab w:val="left" w:pos="1440"/>
        </w:tabs>
        <w:spacing w:line="360" w:lineRule="exact"/>
      </w:pPr>
      <w:r>
        <w:t>2</w:t>
      </w:r>
      <w:r>
        <w:rPr>
          <w:rFonts w:hint="eastAsia"/>
        </w:rPr>
        <w:t>、程序流程合理（</w:t>
      </w:r>
      <w:r>
        <w:t>2</w:t>
      </w:r>
      <w:r>
        <w:rPr>
          <w:rFonts w:hint="eastAsia"/>
        </w:rPr>
        <w:t>分）。主函数流程</w:t>
      </w:r>
    </w:p>
    <w:p w:rsidR="002D3D70" w:rsidRDefault="002D3D70" w:rsidP="0086726D">
      <w:pPr>
        <w:tabs>
          <w:tab w:val="left" w:pos="360"/>
          <w:tab w:val="left" w:pos="840"/>
          <w:tab w:val="left" w:pos="1440"/>
        </w:tabs>
        <w:spacing w:line="360" w:lineRule="exact"/>
      </w:pPr>
      <w:r>
        <w:t>3</w:t>
      </w:r>
      <w:r>
        <w:rPr>
          <w:rFonts w:hint="eastAsia"/>
        </w:rPr>
        <w:t>、关键点逻辑与语法（</w:t>
      </w:r>
      <w:r>
        <w:t>4</w:t>
      </w:r>
      <w:r>
        <w:rPr>
          <w:rFonts w:hint="eastAsia"/>
        </w:rPr>
        <w:t>分）。解决问题的关键之处，参考答案中标记为红色的部分代码</w:t>
      </w:r>
    </w:p>
    <w:p w:rsidR="002D3D70" w:rsidRPr="0086726D" w:rsidRDefault="002D3D70" w:rsidP="0086726D">
      <w:pPr>
        <w:tabs>
          <w:tab w:val="left" w:pos="360"/>
          <w:tab w:val="left" w:pos="840"/>
          <w:tab w:val="left" w:pos="1440"/>
        </w:tabs>
        <w:spacing w:line="360" w:lineRule="exact"/>
      </w:pPr>
      <w:r>
        <w:t>4</w:t>
      </w:r>
      <w:r>
        <w:rPr>
          <w:rFonts w:hint="eastAsia"/>
        </w:rPr>
        <w:t>、能够运行出结果（</w:t>
      </w:r>
      <w:r>
        <w:t>2</w:t>
      </w:r>
      <w:r>
        <w:rPr>
          <w:rFonts w:hint="eastAsia"/>
        </w:rPr>
        <w:t>分）。执行程序能够得出正确的结果。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rPr>
          <w:rFonts w:hint="eastAsia"/>
        </w:rPr>
        <w:t>根据程序的不同，考虑上述问题的等价问题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Pr="0086726D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1</w:t>
      </w:r>
      <w:r>
        <w:rPr>
          <w:rFonts w:hint="eastAsia"/>
        </w:rPr>
        <w:t>、哥德巴赫猜想</w:t>
      </w:r>
    </w:p>
    <w:p w:rsidR="002D3D70" w:rsidRDefault="002D3D70" w:rsidP="009F6C07">
      <w:r>
        <w:rPr>
          <w:rFonts w:hint="eastAsia"/>
        </w:rPr>
        <w:t>思路：</w:t>
      </w:r>
      <w:r>
        <w:t xml:space="preserve"> </w:t>
      </w:r>
      <w:r>
        <w:rPr>
          <w:rFonts w:hint="eastAsia"/>
        </w:rPr>
        <w:t>偶数和奇数分别判定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#include &lt;iostream.h&gt;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int isprime(int n) //</w:t>
      </w:r>
      <w:r>
        <w:rPr>
          <w:rFonts w:hint="eastAsia"/>
        </w:rPr>
        <w:t>判定素数函数，如果素数返回</w:t>
      </w:r>
      <w:r>
        <w:t>1</w:t>
      </w:r>
      <w:r>
        <w:rPr>
          <w:rFonts w:hint="eastAsia"/>
        </w:rPr>
        <w:t>，否则返回</w:t>
      </w:r>
      <w:r>
        <w:t>0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for(int i=2;i&lt;n/2;i++)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>
        <w:tab/>
      </w:r>
      <w:r>
        <w:tab/>
      </w:r>
      <w:r w:rsidRPr="00EF1FBD">
        <w:rPr>
          <w:color w:val="FF0000"/>
        </w:rPr>
        <w:t>if(n%i==0)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return 0;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  <w:t>return 1;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int even(int n) //</w:t>
      </w:r>
      <w:r>
        <w:rPr>
          <w:rFonts w:hint="eastAsia"/>
        </w:rPr>
        <w:t>判定一个大于等于</w:t>
      </w:r>
      <w:r>
        <w:t>6</w:t>
      </w:r>
      <w:r>
        <w:rPr>
          <w:rFonts w:hint="eastAsia"/>
        </w:rPr>
        <w:t>的偶数是否符合哥德巴赫猜想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for ( int i=3;i&lt;n;i+=2)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{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>
        <w:tab/>
      </w:r>
      <w:r>
        <w:tab/>
      </w:r>
      <w:r w:rsidRPr="00EF1FBD">
        <w:rPr>
          <w:color w:val="FF0000"/>
        </w:rPr>
        <w:t>if(isprime(i)&amp;&amp;isprime(n-i))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 xml:space="preserve">{ 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return 1;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return 0;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int odd(int n) //</w:t>
      </w:r>
      <w:r>
        <w:rPr>
          <w:rFonts w:hint="eastAsia"/>
        </w:rPr>
        <w:t>判定一个大于等于</w:t>
      </w:r>
      <w:r>
        <w:t>9</w:t>
      </w:r>
      <w:r>
        <w:rPr>
          <w:rFonts w:hint="eastAsia"/>
        </w:rPr>
        <w:t>的奇数是否符合哥德巴赫猜想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for ( int i=3;i&lt;n;i+=2)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{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>
        <w:tab/>
      </w:r>
      <w:r>
        <w:tab/>
      </w:r>
      <w:r w:rsidRPr="00EF1FBD">
        <w:rPr>
          <w:color w:val="FF0000"/>
        </w:rPr>
        <w:t>if(isprime(i) &amp;&amp; even(n-i))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 xml:space="preserve">{ 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return 1;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return 0;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//</w:t>
      </w:r>
      <w:r>
        <w:rPr>
          <w:rFonts w:hint="eastAsia"/>
        </w:rPr>
        <w:t>主程序</w:t>
      </w:r>
      <w:r>
        <w:t xml:space="preserve"> </w:t>
      </w:r>
      <w:r>
        <w:rPr>
          <w:rFonts w:hint="eastAsia"/>
        </w:rPr>
        <w:t>在</w:t>
      </w:r>
      <w:r>
        <w:t>6</w:t>
      </w:r>
      <w:r>
        <w:rPr>
          <w:rFonts w:hint="eastAsia"/>
        </w:rPr>
        <w:t>到</w:t>
      </w:r>
      <w:r>
        <w:t>10000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到</w:t>
      </w:r>
      <w:r>
        <w:t>10000</w:t>
      </w:r>
      <w:r>
        <w:rPr>
          <w:rFonts w:hint="eastAsia"/>
        </w:rPr>
        <w:t>做循环分别判定偶数和奇数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void main()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bool g1=true,g2=true;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for(int i=6;i&lt;=10000;i+=2)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</w:r>
      <w:r>
        <w:tab/>
        <w:t>g1=g1 &amp;&amp; even(i);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}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for(i=9;i&lt;=10000;i+=2)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{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</w:r>
      <w:r>
        <w:tab/>
        <w:t>g2 = g2 &amp;&amp; odd(i);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ab/>
        <w:t>}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>
        <w:tab/>
      </w:r>
      <w:r w:rsidRPr="00EF1FBD">
        <w:rPr>
          <w:color w:val="FF0000"/>
        </w:rPr>
        <w:t>if(g1&amp;&amp;g2)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>cout&lt;&lt;"</w:t>
      </w:r>
      <w:r>
        <w:rPr>
          <w:color w:val="FF0000"/>
        </w:rPr>
        <w:t>Yes</w:t>
      </w:r>
      <w:r w:rsidRPr="00EF1FBD">
        <w:rPr>
          <w:color w:val="FF0000"/>
        </w:rPr>
        <w:t>"&lt;&lt;endl;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  <w:t>else</w:t>
      </w:r>
    </w:p>
    <w:p w:rsidR="002D3D70" w:rsidRPr="00EF1FBD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>cout&lt;&lt;"</w:t>
      </w:r>
      <w:r>
        <w:rPr>
          <w:color w:val="FF0000"/>
        </w:rPr>
        <w:t>No</w:t>
      </w:r>
      <w:r w:rsidRPr="00EF1FBD">
        <w:rPr>
          <w:color w:val="FF0000"/>
        </w:rPr>
        <w:t>"&lt;&lt;endl;</w:t>
      </w:r>
    </w:p>
    <w:p w:rsidR="002D3D70" w:rsidRDefault="002D3D70" w:rsidP="00C70DCE">
      <w:pPr>
        <w:tabs>
          <w:tab w:val="left" w:pos="360"/>
          <w:tab w:val="left" w:pos="840"/>
          <w:tab w:val="left" w:pos="1440"/>
        </w:tabs>
        <w:spacing w:line="360" w:lineRule="exact"/>
      </w:pPr>
      <w:r>
        <w:t>}</w:t>
      </w: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</w:p>
    <w:p w:rsidR="002D3D70" w:rsidRDefault="002D3D70" w:rsidP="007818FC">
      <w:pPr>
        <w:tabs>
          <w:tab w:val="left" w:pos="360"/>
          <w:tab w:val="left" w:pos="840"/>
          <w:tab w:val="left" w:pos="1440"/>
        </w:tabs>
        <w:spacing w:line="360" w:lineRule="exact"/>
      </w:pPr>
      <w:r>
        <w:t>2</w:t>
      </w:r>
      <w:r>
        <w:rPr>
          <w:rFonts w:hint="eastAsia"/>
        </w:rPr>
        <w:t>、历法问题</w:t>
      </w:r>
    </w:p>
    <w:p w:rsidR="002D3D70" w:rsidRDefault="002D3D70" w:rsidP="004B7506">
      <w:r>
        <w:t>#include &lt;iostream.h&gt;</w:t>
      </w:r>
    </w:p>
    <w:p w:rsidR="002D3D70" w:rsidRDefault="002D3D70" w:rsidP="004B7506">
      <w:r>
        <w:t>const int N = 5;</w:t>
      </w:r>
    </w:p>
    <w:p w:rsidR="002D3D70" w:rsidRDefault="002D3D70" w:rsidP="004B7506">
      <w:r>
        <w:t>struct date</w:t>
      </w:r>
    </w:p>
    <w:p w:rsidR="002D3D70" w:rsidRDefault="002D3D70" w:rsidP="004B7506">
      <w:r>
        <w:t>{</w:t>
      </w:r>
    </w:p>
    <w:p w:rsidR="002D3D70" w:rsidRDefault="002D3D70" w:rsidP="004B7506">
      <w:r>
        <w:tab/>
        <w:t>int year;</w:t>
      </w:r>
    </w:p>
    <w:p w:rsidR="002D3D70" w:rsidRDefault="002D3D70" w:rsidP="004B7506">
      <w:r>
        <w:tab/>
        <w:t>int month;</w:t>
      </w:r>
    </w:p>
    <w:p w:rsidR="002D3D70" w:rsidRDefault="002D3D70" w:rsidP="004B7506">
      <w:r>
        <w:tab/>
        <w:t>int day;</w:t>
      </w:r>
    </w:p>
    <w:p w:rsidR="002D3D70" w:rsidRDefault="002D3D70" w:rsidP="004B7506">
      <w:r>
        <w:t>}calendar[N];</w:t>
      </w:r>
    </w:p>
    <w:p w:rsidR="002D3D70" w:rsidRDefault="002D3D70" w:rsidP="004B7506">
      <w:r>
        <w:t>void sort_calendar(date[],int);</w:t>
      </w:r>
    </w:p>
    <w:p w:rsidR="002D3D70" w:rsidRDefault="002D3D70" w:rsidP="004B7506">
      <w:r>
        <w:t>void swap(date&amp;,date&amp;);</w:t>
      </w:r>
    </w:p>
    <w:p w:rsidR="002D3D70" w:rsidRDefault="002D3D70" w:rsidP="004B7506">
      <w:r>
        <w:t>void main()</w:t>
      </w:r>
    </w:p>
    <w:p w:rsidR="002D3D70" w:rsidRDefault="002D3D70" w:rsidP="004B7506">
      <w:r>
        <w:t>{</w:t>
      </w:r>
    </w:p>
    <w:p w:rsidR="002D3D70" w:rsidRDefault="002D3D70" w:rsidP="004B7506">
      <w:r>
        <w:tab/>
        <w:t>char ch;</w:t>
      </w:r>
    </w:p>
    <w:p w:rsidR="002D3D70" w:rsidRDefault="002D3D70" w:rsidP="004B7506">
      <w:r>
        <w:tab/>
        <w:t>int day ,mon, year;</w:t>
      </w:r>
    </w:p>
    <w:p w:rsidR="002D3D70" w:rsidRDefault="002D3D70" w:rsidP="004B7506">
      <w:r>
        <w:tab/>
        <w:t>long sum;</w:t>
      </w:r>
    </w:p>
    <w:p w:rsidR="002D3D70" w:rsidRDefault="002D3D70" w:rsidP="004B7506">
      <w:r>
        <w:tab/>
        <w:t>cout &lt;&lt; "please input catelog of calendar: ";</w:t>
      </w:r>
    </w:p>
    <w:p w:rsidR="002D3D70" w:rsidRDefault="002D3D70" w:rsidP="004B7506">
      <w:r>
        <w:tab/>
        <w:t>cin&gt;&gt;ch;</w:t>
      </w:r>
    </w:p>
    <w:p w:rsidR="002D3D70" w:rsidRDefault="002D3D70" w:rsidP="004B7506">
      <w:r>
        <w:tab/>
        <w:t>if( (ch=='H') || (ch=='h'))</w:t>
      </w:r>
    </w:p>
    <w:p w:rsidR="002D3D70" w:rsidRDefault="002D3D70" w:rsidP="004B7506">
      <w:r>
        <w:tab/>
        <w:t>{</w:t>
      </w:r>
    </w:p>
    <w:p w:rsidR="002D3D70" w:rsidRDefault="002D3D70" w:rsidP="004B7506">
      <w:r>
        <w:tab/>
      </w:r>
      <w:r>
        <w:tab/>
        <w:t>for(int i=0;i&lt;N;i++)</w:t>
      </w:r>
    </w:p>
    <w:p w:rsidR="002D3D70" w:rsidRDefault="002D3D70" w:rsidP="004B7506"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  <w:t>cin&gt;&gt;calendar[i].day&gt;&gt;calendar[i].month&gt;&gt;calendar[i].year;</w:t>
      </w:r>
    </w:p>
    <w:p w:rsidR="002D3D70" w:rsidRDefault="002D3D70" w:rsidP="004B7506">
      <w:r>
        <w:tab/>
      </w:r>
      <w:r>
        <w:tab/>
      </w:r>
      <w:r>
        <w:tab/>
        <w:t>day = calendar[i].day;</w:t>
      </w:r>
    </w:p>
    <w:p w:rsidR="002D3D70" w:rsidRDefault="002D3D70" w:rsidP="004B7506">
      <w:r>
        <w:tab/>
      </w:r>
      <w:r>
        <w:tab/>
      </w:r>
      <w:r>
        <w:tab/>
        <w:t>mon = calendar[i].month;</w:t>
      </w:r>
    </w:p>
    <w:p w:rsidR="002D3D70" w:rsidRDefault="002D3D70" w:rsidP="004B7506">
      <w:r>
        <w:tab/>
      </w:r>
      <w:r>
        <w:tab/>
      </w:r>
      <w:r>
        <w:tab/>
        <w:t>year = calendar[i].year;</w:t>
      </w:r>
    </w:p>
    <w:p w:rsidR="002D3D70" w:rsidRPr="00EF1FBD" w:rsidRDefault="002D3D70" w:rsidP="004B7506">
      <w:pPr>
        <w:rPr>
          <w:color w:val="FF0000"/>
        </w:rPr>
      </w:pPr>
      <w:r>
        <w:tab/>
      </w:r>
      <w:r>
        <w:tab/>
      </w:r>
      <w:r>
        <w:tab/>
      </w:r>
      <w:r w:rsidRPr="00EF1FBD">
        <w:rPr>
          <w:color w:val="FF0000"/>
        </w:rPr>
        <w:t>sum= day+mon*20+year*365;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year=sum/260;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sum=sum % 260;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mon=sum/20;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day=sum%20;</w:t>
      </w:r>
    </w:p>
    <w:p w:rsidR="002D3D70" w:rsidRDefault="002D3D70" w:rsidP="004B7506">
      <w:r>
        <w:tab/>
      </w:r>
      <w:r>
        <w:tab/>
      </w:r>
      <w:r>
        <w:tab/>
        <w:t>calendar[i].day = day;</w:t>
      </w:r>
    </w:p>
    <w:p w:rsidR="002D3D70" w:rsidRDefault="002D3D70" w:rsidP="004B7506">
      <w:r>
        <w:tab/>
      </w:r>
      <w:r>
        <w:tab/>
      </w:r>
      <w:r>
        <w:tab/>
        <w:t>calendar[i].month = mon;</w:t>
      </w:r>
    </w:p>
    <w:p w:rsidR="002D3D70" w:rsidRDefault="002D3D70" w:rsidP="004B7506">
      <w:r>
        <w:tab/>
      </w:r>
      <w:r>
        <w:tab/>
      </w:r>
      <w:r>
        <w:tab/>
        <w:t>calendar[i].year = year;</w:t>
      </w:r>
    </w:p>
    <w:p w:rsidR="002D3D70" w:rsidRDefault="002D3D70" w:rsidP="004B7506">
      <w:r>
        <w:tab/>
      </w:r>
      <w:r>
        <w:tab/>
        <w:t>}</w:t>
      </w:r>
      <w:r>
        <w:tab/>
      </w:r>
    </w:p>
    <w:p w:rsidR="002D3D70" w:rsidRDefault="002D3D70" w:rsidP="004B7506">
      <w:r>
        <w:tab/>
      </w:r>
      <w:r>
        <w:tab/>
        <w:t>cout&lt;&lt;"Output calendar of Tzolk'in"&lt;&lt;endl;</w:t>
      </w:r>
    </w:p>
    <w:p w:rsidR="002D3D70" w:rsidRDefault="002D3D70" w:rsidP="004B7506">
      <w:r>
        <w:tab/>
        <w:t xml:space="preserve">} </w:t>
      </w:r>
    </w:p>
    <w:p w:rsidR="002D3D70" w:rsidRDefault="002D3D70" w:rsidP="004B7506">
      <w:r>
        <w:tab/>
        <w:t>else{</w:t>
      </w:r>
    </w:p>
    <w:p w:rsidR="002D3D70" w:rsidRDefault="002D3D70" w:rsidP="004B7506">
      <w:r>
        <w:tab/>
      </w:r>
      <w:r>
        <w:tab/>
        <w:t>if ((ch=='T') || (ch=='t'))</w:t>
      </w:r>
    </w:p>
    <w:p w:rsidR="002D3D70" w:rsidRDefault="002D3D70" w:rsidP="004B7506"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  <w:t>for(int i=0;i&lt;N;i++)</w:t>
      </w:r>
    </w:p>
    <w:p w:rsidR="002D3D70" w:rsidRDefault="002D3D70" w:rsidP="004B7506"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  <w:t>cin&gt;&gt;calendar[i].day&gt;&gt;calendar[i].month&gt;&gt;calendar[i].year;</w:t>
      </w:r>
    </w:p>
    <w:p w:rsidR="002D3D70" w:rsidRDefault="002D3D70" w:rsidP="004B7506">
      <w:r>
        <w:tab/>
      </w:r>
      <w:r>
        <w:tab/>
      </w:r>
      <w:r>
        <w:tab/>
      </w:r>
      <w:r>
        <w:tab/>
        <w:t>day = calendar[i].day;</w:t>
      </w:r>
    </w:p>
    <w:p w:rsidR="002D3D70" w:rsidRDefault="002D3D70" w:rsidP="004B7506">
      <w:r>
        <w:tab/>
      </w:r>
      <w:r>
        <w:tab/>
      </w:r>
      <w:r>
        <w:tab/>
      </w:r>
      <w:r>
        <w:tab/>
        <w:t>mon = calendar[i].month;</w:t>
      </w:r>
    </w:p>
    <w:p w:rsidR="002D3D70" w:rsidRDefault="002D3D70" w:rsidP="004B7506">
      <w:r>
        <w:tab/>
      </w:r>
      <w:r>
        <w:tab/>
      </w:r>
      <w:r>
        <w:tab/>
      </w:r>
      <w:r>
        <w:tab/>
        <w:t>year = calendar[i].year;</w:t>
      </w:r>
    </w:p>
    <w:p w:rsidR="002D3D70" w:rsidRDefault="002D3D70" w:rsidP="004B7506">
      <w:r>
        <w:tab/>
      </w:r>
      <w:r>
        <w:tab/>
      </w:r>
      <w:r>
        <w:tab/>
      </w:r>
      <w:r>
        <w:tab/>
        <w:t>sum= day+mon*20+year*260;</w:t>
      </w:r>
    </w:p>
    <w:p w:rsidR="002D3D70" w:rsidRPr="00EF1FBD" w:rsidRDefault="002D3D70" w:rsidP="004B750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EF1FBD">
        <w:rPr>
          <w:color w:val="FF0000"/>
        </w:rPr>
        <w:t>year=sum/365;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sum=sum % 365;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mon=sum/20;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</w:r>
      <w:r w:rsidRPr="00EF1FBD">
        <w:rPr>
          <w:color w:val="FF0000"/>
        </w:rPr>
        <w:tab/>
        <w:t>day=sum%20;</w:t>
      </w:r>
    </w:p>
    <w:p w:rsidR="002D3D70" w:rsidRDefault="002D3D70" w:rsidP="004B7506">
      <w:r>
        <w:tab/>
      </w:r>
      <w:r>
        <w:tab/>
      </w:r>
      <w:r>
        <w:tab/>
      </w:r>
      <w:r>
        <w:tab/>
        <w:t>calendar[i].day = day;</w:t>
      </w:r>
    </w:p>
    <w:p w:rsidR="002D3D70" w:rsidRDefault="002D3D70" w:rsidP="004B7506">
      <w:r>
        <w:tab/>
      </w:r>
      <w:r>
        <w:tab/>
      </w:r>
      <w:r>
        <w:tab/>
      </w:r>
      <w:r>
        <w:tab/>
        <w:t>calendar[i].month = mon;</w:t>
      </w:r>
    </w:p>
    <w:p w:rsidR="002D3D70" w:rsidRDefault="002D3D70" w:rsidP="004B7506">
      <w:r>
        <w:tab/>
      </w:r>
      <w:r>
        <w:tab/>
      </w:r>
      <w:r>
        <w:tab/>
      </w:r>
      <w:r>
        <w:tab/>
        <w:t>calendar[i].year = year;</w:t>
      </w:r>
    </w:p>
    <w:p w:rsidR="002D3D70" w:rsidRDefault="002D3D70" w:rsidP="004B7506"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</w:r>
      <w:r>
        <w:tab/>
        <w:t>cout&lt;&lt;"Output calendar of Haab'"&lt;&lt;endl;</w:t>
      </w:r>
    </w:p>
    <w:p w:rsidR="002D3D70" w:rsidRDefault="002D3D70" w:rsidP="004B7506">
      <w:r>
        <w:tab/>
      </w:r>
      <w:r>
        <w:tab/>
        <w:t>}</w:t>
      </w:r>
    </w:p>
    <w:p w:rsidR="002D3D70" w:rsidRDefault="002D3D70" w:rsidP="004B7506">
      <w:r>
        <w:tab/>
      </w:r>
      <w:r>
        <w:tab/>
        <w:t>else</w:t>
      </w:r>
    </w:p>
    <w:p w:rsidR="002D3D70" w:rsidRDefault="002D3D70" w:rsidP="004B7506">
      <w:r>
        <w:tab/>
      </w:r>
      <w:r>
        <w:tab/>
      </w:r>
      <w:r>
        <w:tab/>
        <w:t>cout &lt;&lt;"input error"&lt;&lt;endl;</w:t>
      </w:r>
    </w:p>
    <w:p w:rsidR="002D3D70" w:rsidRDefault="002D3D70" w:rsidP="004B7506">
      <w:r>
        <w:tab/>
        <w:t>}</w:t>
      </w:r>
    </w:p>
    <w:p w:rsidR="002D3D70" w:rsidRDefault="002D3D70" w:rsidP="004B7506">
      <w:r>
        <w:tab/>
        <w:t>sort_calendar(calendar,N);</w:t>
      </w:r>
    </w:p>
    <w:p w:rsidR="002D3D70" w:rsidRPr="00EF1FBD" w:rsidRDefault="002D3D70" w:rsidP="004B7506">
      <w:pPr>
        <w:rPr>
          <w:color w:val="FF0000"/>
        </w:rPr>
      </w:pPr>
      <w:r>
        <w:tab/>
      </w:r>
      <w:r w:rsidRPr="00EF1FBD">
        <w:rPr>
          <w:color w:val="FF0000"/>
        </w:rPr>
        <w:t>for(int i=0;i&lt;N;i++)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</w:r>
      <w:r w:rsidRPr="00EF1FBD">
        <w:rPr>
          <w:color w:val="FF0000"/>
        </w:rPr>
        <w:tab/>
        <w:t>cout&lt;&lt;calendar[i].day&lt;&lt;" "&lt;&lt;calendar[i].month&lt;&lt;" "&lt;&lt;calendar[i].year&lt;&lt;endl;</w:t>
      </w:r>
    </w:p>
    <w:p w:rsidR="002D3D70" w:rsidRDefault="002D3D70" w:rsidP="004B7506">
      <w:r>
        <w:t>}</w:t>
      </w:r>
    </w:p>
    <w:p w:rsidR="002D3D70" w:rsidRDefault="002D3D70" w:rsidP="004B7506">
      <w:r>
        <w:t>///////////////////////////////////////////////////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>void sort_calendar(date d[],int n)</w:t>
      </w:r>
    </w:p>
    <w:p w:rsidR="002D3D70" w:rsidRDefault="002D3D70" w:rsidP="004B7506">
      <w:r>
        <w:t>{</w:t>
      </w:r>
    </w:p>
    <w:p w:rsidR="002D3D70" w:rsidRDefault="002D3D70" w:rsidP="004B7506">
      <w:r>
        <w:tab/>
        <w:t>for(int i=0;i&lt;N-1;i++)</w:t>
      </w:r>
    </w:p>
    <w:p w:rsidR="002D3D70" w:rsidRDefault="002D3D70" w:rsidP="004B7506">
      <w:r>
        <w:tab/>
        <w:t>{</w:t>
      </w:r>
    </w:p>
    <w:p w:rsidR="002D3D70" w:rsidRDefault="002D3D70" w:rsidP="004B7506">
      <w:r>
        <w:tab/>
      </w:r>
      <w:r>
        <w:tab/>
        <w:t>for(int j=N-1;j&gt;i;j--)</w:t>
      </w:r>
    </w:p>
    <w:p w:rsidR="002D3D70" w:rsidRDefault="002D3D70" w:rsidP="004B7506"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  <w:t>if(d[j].year&lt;d[j-1].year)</w:t>
      </w:r>
    </w:p>
    <w:p w:rsidR="002D3D70" w:rsidRDefault="002D3D70" w:rsidP="004B7506"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  <w:t>swap(d[j],d[j-1]);</w:t>
      </w:r>
    </w:p>
    <w:p w:rsidR="002D3D70" w:rsidRDefault="002D3D70" w:rsidP="004B7506"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</w:r>
      <w:r>
        <w:tab/>
        <w:t>else</w:t>
      </w:r>
    </w:p>
    <w:p w:rsidR="002D3D70" w:rsidRDefault="002D3D70" w:rsidP="004B7506"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  <w:t>if(d[j].year==d[j-1].year)</w:t>
      </w:r>
    </w:p>
    <w:p w:rsidR="002D3D70" w:rsidRDefault="002D3D70" w:rsidP="004B7506">
      <w:r>
        <w:tab/>
      </w:r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  <w:t>if(d[j].month&lt;d[j-1].month)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  <w:t>swap(d[j],d[j-1]);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  <w:t>else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  <w:t>if(d[j].month==d[j-1].month)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if(d[j].day&lt;d[j-1].day)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swap(d[j],d[j-1]);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</w:r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</w:r>
      <w:r>
        <w:tab/>
        <w:t>}</w:t>
      </w:r>
    </w:p>
    <w:p w:rsidR="002D3D70" w:rsidRDefault="002D3D70" w:rsidP="004B7506">
      <w:r>
        <w:tab/>
      </w:r>
      <w:r>
        <w:tab/>
        <w:t>}</w:t>
      </w:r>
    </w:p>
    <w:p w:rsidR="002D3D70" w:rsidRDefault="002D3D70" w:rsidP="004B7506">
      <w:r>
        <w:tab/>
        <w:t>}</w:t>
      </w:r>
    </w:p>
    <w:p w:rsidR="002D3D70" w:rsidRDefault="002D3D70" w:rsidP="004B7506">
      <w:r>
        <w:t>}</w:t>
      </w:r>
    </w:p>
    <w:p w:rsidR="002D3D70" w:rsidRDefault="002D3D70" w:rsidP="004B7506">
      <w:r>
        <w:t>///////////////////////////////////////////////////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>void swap(date &amp;y1,date &amp;y2)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>{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  <w:t>date temp = y1;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  <w:t>y1 = y2;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ab/>
        <w:t>y2 =temp;</w:t>
      </w:r>
    </w:p>
    <w:p w:rsidR="002D3D70" w:rsidRPr="00EF1FBD" w:rsidRDefault="002D3D70" w:rsidP="004B7506">
      <w:pPr>
        <w:rPr>
          <w:color w:val="FF0000"/>
        </w:rPr>
      </w:pPr>
      <w:r w:rsidRPr="00EF1FBD">
        <w:rPr>
          <w:color w:val="FF0000"/>
        </w:rPr>
        <w:t>}</w:t>
      </w:r>
    </w:p>
    <w:sectPr w:rsidR="002D3D70" w:rsidRPr="00EF1FBD" w:rsidSect="0089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D70" w:rsidRDefault="002D3D70" w:rsidP="006A5E3F">
      <w:r>
        <w:separator/>
      </w:r>
    </w:p>
  </w:endnote>
  <w:endnote w:type="continuationSeparator" w:id="0">
    <w:p w:rsidR="002D3D70" w:rsidRDefault="002D3D70" w:rsidP="006A5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D70" w:rsidRDefault="002D3D70" w:rsidP="006A5E3F">
      <w:r>
        <w:separator/>
      </w:r>
    </w:p>
  </w:footnote>
  <w:footnote w:type="continuationSeparator" w:id="0">
    <w:p w:rsidR="002D3D70" w:rsidRDefault="002D3D70" w:rsidP="006A5E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5E3F"/>
    <w:rsid w:val="00045646"/>
    <w:rsid w:val="00050036"/>
    <w:rsid w:val="00057C18"/>
    <w:rsid w:val="0007668F"/>
    <w:rsid w:val="00141744"/>
    <w:rsid w:val="002A1970"/>
    <w:rsid w:val="002D3D70"/>
    <w:rsid w:val="00311A36"/>
    <w:rsid w:val="00362C2B"/>
    <w:rsid w:val="00376DC9"/>
    <w:rsid w:val="003922D6"/>
    <w:rsid w:val="003A2F91"/>
    <w:rsid w:val="003D0FC2"/>
    <w:rsid w:val="003D68FF"/>
    <w:rsid w:val="003E7663"/>
    <w:rsid w:val="003F27C0"/>
    <w:rsid w:val="0043076F"/>
    <w:rsid w:val="00444AE6"/>
    <w:rsid w:val="00457BB0"/>
    <w:rsid w:val="004B56D1"/>
    <w:rsid w:val="004B7506"/>
    <w:rsid w:val="00556194"/>
    <w:rsid w:val="005575C9"/>
    <w:rsid w:val="00563BDC"/>
    <w:rsid w:val="00635812"/>
    <w:rsid w:val="006A5E3F"/>
    <w:rsid w:val="006B212B"/>
    <w:rsid w:val="006C6064"/>
    <w:rsid w:val="006F7169"/>
    <w:rsid w:val="007818FC"/>
    <w:rsid w:val="008612EF"/>
    <w:rsid w:val="008668C0"/>
    <w:rsid w:val="0086726D"/>
    <w:rsid w:val="00890E14"/>
    <w:rsid w:val="008B1FC2"/>
    <w:rsid w:val="008D6E24"/>
    <w:rsid w:val="0091742A"/>
    <w:rsid w:val="00935CDC"/>
    <w:rsid w:val="009718FC"/>
    <w:rsid w:val="009749F8"/>
    <w:rsid w:val="009946B4"/>
    <w:rsid w:val="009A6ECF"/>
    <w:rsid w:val="009F6C07"/>
    <w:rsid w:val="00A67AD6"/>
    <w:rsid w:val="00AC4A2F"/>
    <w:rsid w:val="00C70DCE"/>
    <w:rsid w:val="00D048CB"/>
    <w:rsid w:val="00D72DF8"/>
    <w:rsid w:val="00D749E8"/>
    <w:rsid w:val="00D904A1"/>
    <w:rsid w:val="00DB292F"/>
    <w:rsid w:val="00E13C0F"/>
    <w:rsid w:val="00EA073D"/>
    <w:rsid w:val="00EA44D1"/>
    <w:rsid w:val="00EF1FBD"/>
    <w:rsid w:val="00F073DA"/>
    <w:rsid w:val="00F367B2"/>
    <w:rsid w:val="00F36CCD"/>
    <w:rsid w:val="00F44B74"/>
    <w:rsid w:val="00FB1700"/>
    <w:rsid w:val="00FB4409"/>
    <w:rsid w:val="00FD3398"/>
    <w:rsid w:val="00FF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3F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A67AD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67AD6"/>
    <w:rPr>
      <w:rFonts w:ascii="Cambria" w:hAnsi="Cambria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99"/>
    <w:qFormat/>
    <w:rsid w:val="00A67AD6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6A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A5E3F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A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5E3F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559</Words>
  <Characters>3188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信息技术科学学院本科生2009—2010学年第1学期</dc:title>
  <dc:subject/>
  <dc:creator>zhanghaiwei</dc:creator>
  <cp:keywords/>
  <dc:description/>
  <cp:lastModifiedBy>User</cp:lastModifiedBy>
  <cp:revision>2</cp:revision>
  <dcterms:created xsi:type="dcterms:W3CDTF">2010-01-20T07:36:00Z</dcterms:created>
  <dcterms:modified xsi:type="dcterms:W3CDTF">2010-01-20T07:36:00Z</dcterms:modified>
</cp:coreProperties>
</file>